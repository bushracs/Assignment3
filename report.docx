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BAC0" w14:textId="2CC3570F" w:rsidR="00C97852" w:rsidRDefault="00046179">
      <w:pPr>
        <w:pStyle w:val="NoSpacing"/>
      </w:pPr>
      <w:r>
        <w:t>Bushra Nasser Al-Qahtani</w:t>
      </w:r>
    </w:p>
    <w:p w14:paraId="5E4018F0" w14:textId="27A95ECE" w:rsidR="00C97852" w:rsidRDefault="00046179">
      <w:pPr>
        <w:pStyle w:val="NoSpacing"/>
      </w:pPr>
      <w:r>
        <w:t>Assignment 3 report</w:t>
      </w:r>
    </w:p>
    <w:p w14:paraId="7502F868" w14:textId="13352E63" w:rsidR="00C97852" w:rsidRDefault="00C97852">
      <w:pPr>
        <w:pStyle w:val="NoSpacing"/>
      </w:pPr>
    </w:p>
    <w:p w14:paraId="0C6492B0" w14:textId="77777777" w:rsidR="00CC0421" w:rsidRDefault="00046179">
      <w:pPr>
        <w:pStyle w:val="Title"/>
      </w:pPr>
      <w:r>
        <w:t>Report</w:t>
      </w:r>
    </w:p>
    <w:p w14:paraId="32276602" w14:textId="35162E1A" w:rsidR="00CC0421" w:rsidRDefault="00CC0421" w:rsidP="00CC0421">
      <w:pPr>
        <w:pStyle w:val="Title"/>
        <w:jc w:val="left"/>
      </w:pPr>
      <w:r>
        <w:t>The method used is files to take in the customers information and the mechanics information. The program works as follows:</w:t>
      </w:r>
    </w:p>
    <w:p w14:paraId="2EF378E2" w14:textId="68A3C37A" w:rsidR="00CC0421" w:rsidRDefault="00CC0421" w:rsidP="00CC0421">
      <w:pPr>
        <w:pStyle w:val="ListParagraph"/>
        <w:numPr>
          <w:ilvl w:val="0"/>
          <w:numId w:val="14"/>
        </w:numPr>
      </w:pPr>
      <w:r>
        <w:t>Opens the file of the mechanics</w:t>
      </w:r>
    </w:p>
    <w:p w14:paraId="6D8F13FB" w14:textId="3A9DF19B" w:rsidR="00CC0421" w:rsidRDefault="00CC0421" w:rsidP="00CC0421">
      <w:pPr>
        <w:pStyle w:val="ListParagraph"/>
        <w:numPr>
          <w:ilvl w:val="0"/>
          <w:numId w:val="14"/>
        </w:numPr>
      </w:pPr>
      <w:r>
        <w:t>Reads the first thing which is the number of mechanics and stores it in a variable</w:t>
      </w:r>
    </w:p>
    <w:p w14:paraId="584A9E26" w14:textId="73BF6F52" w:rsidR="00CC0421" w:rsidRDefault="00CC0421" w:rsidP="00CC0421">
      <w:pPr>
        <w:pStyle w:val="ListParagraph"/>
        <w:numPr>
          <w:ilvl w:val="0"/>
          <w:numId w:val="14"/>
        </w:numPr>
      </w:pPr>
      <w:r>
        <w:t>Creates an array for the mechanics with the size it got</w:t>
      </w:r>
    </w:p>
    <w:p w14:paraId="698B3DF0" w14:textId="22EC3678" w:rsidR="00CC0421" w:rsidRDefault="00CC0421" w:rsidP="00CC0421">
      <w:pPr>
        <w:pStyle w:val="ListParagraph"/>
        <w:numPr>
          <w:ilvl w:val="0"/>
          <w:numId w:val="14"/>
        </w:numPr>
      </w:pPr>
      <w:r>
        <w:t>Then stores the info of the mechanics starting with the name, age, ID, and it knows where to store it because in the text file its organized in this order</w:t>
      </w:r>
    </w:p>
    <w:p w14:paraId="5AF26259" w14:textId="67BF6ECF" w:rsidR="00CC0421" w:rsidRDefault="00CC0421" w:rsidP="00CC0421">
      <w:pPr>
        <w:pStyle w:val="ListParagraph"/>
        <w:numPr>
          <w:ilvl w:val="0"/>
          <w:numId w:val="14"/>
        </w:numPr>
      </w:pPr>
      <w:r>
        <w:t>Closes the mechanics file</w:t>
      </w:r>
    </w:p>
    <w:p w14:paraId="360AE1B4" w14:textId="6F83824B" w:rsidR="00CC0421" w:rsidRDefault="00CC0421" w:rsidP="00CC0421">
      <w:pPr>
        <w:pStyle w:val="ListParagraph"/>
        <w:numPr>
          <w:ilvl w:val="0"/>
          <w:numId w:val="14"/>
        </w:numPr>
      </w:pPr>
      <w:r>
        <w:t>Prints the mechanics info</w:t>
      </w:r>
    </w:p>
    <w:p w14:paraId="232A6325" w14:textId="25201BE8" w:rsidR="00CC0421" w:rsidRDefault="00CC0421" w:rsidP="00CC0421">
      <w:pPr>
        <w:pStyle w:val="ListParagraph"/>
        <w:numPr>
          <w:ilvl w:val="0"/>
          <w:numId w:val="14"/>
        </w:numPr>
      </w:pPr>
      <w:r>
        <w:t xml:space="preserve">Opens the </w:t>
      </w:r>
      <w:proofErr w:type="gramStart"/>
      <w:r>
        <w:t>customers</w:t>
      </w:r>
      <w:proofErr w:type="gramEnd"/>
      <w:r>
        <w:t xml:space="preserve"> file</w:t>
      </w:r>
    </w:p>
    <w:p w14:paraId="5BDB5DC2" w14:textId="06457F71" w:rsidR="00CC0421" w:rsidRDefault="00CC0421" w:rsidP="00CC0421">
      <w:pPr>
        <w:pStyle w:val="ListParagraph"/>
        <w:numPr>
          <w:ilvl w:val="0"/>
          <w:numId w:val="14"/>
        </w:numPr>
      </w:pPr>
      <w:r>
        <w:t>Reads the number of customers first then creates an array with that size</w:t>
      </w:r>
    </w:p>
    <w:p w14:paraId="3336D377" w14:textId="14E766EF" w:rsidR="00CC0421" w:rsidRDefault="00CC0421" w:rsidP="00CC0421">
      <w:pPr>
        <w:pStyle w:val="ListParagraph"/>
        <w:numPr>
          <w:ilvl w:val="0"/>
          <w:numId w:val="14"/>
        </w:numPr>
      </w:pPr>
      <w:r>
        <w:t xml:space="preserve">Reads the information of the </w:t>
      </w:r>
      <w:r w:rsidR="00E254AE">
        <w:t>customers</w:t>
      </w:r>
      <w:r>
        <w:t xml:space="preserve"> then sorts them depending on their appointment</w:t>
      </w:r>
      <w:r w:rsidR="00E254AE">
        <w:t xml:space="preserve"> then adds them to the queue</w:t>
      </w:r>
    </w:p>
    <w:p w14:paraId="52BEBC08" w14:textId="7CEC47CB" w:rsidR="00CC0421" w:rsidRDefault="00E254AE" w:rsidP="00CC0421">
      <w:pPr>
        <w:pStyle w:val="ListParagraph"/>
        <w:numPr>
          <w:ilvl w:val="0"/>
          <w:numId w:val="14"/>
        </w:numPr>
      </w:pPr>
      <w:r>
        <w:t xml:space="preserve"> Using the </w:t>
      </w:r>
      <w:proofErr w:type="gramStart"/>
      <w:r>
        <w:t>queue</w:t>
      </w:r>
      <w:proofErr w:type="gramEnd"/>
      <w:r>
        <w:t xml:space="preserve"> the first in line in both queues will be matched unless the mechanic is unavailable in that time then the customer will go to the next available mechanic in the queue</w:t>
      </w:r>
    </w:p>
    <w:p w14:paraId="0F8B3FB8" w14:textId="49E399D5" w:rsidR="00E254AE" w:rsidRPr="00CC0421" w:rsidRDefault="00E254AE" w:rsidP="00CC0421">
      <w:pPr>
        <w:pStyle w:val="ListParagraph"/>
        <w:numPr>
          <w:ilvl w:val="0"/>
          <w:numId w:val="14"/>
        </w:numPr>
      </w:pPr>
      <w:r>
        <w:t xml:space="preserve"> A picture of the output</w:t>
      </w:r>
      <w:r>
        <w:rPr>
          <w:rFonts w:ascii="Apple Color Emoji" w:hAnsi="Apple Color Emoji"/>
        </w:rPr>
        <w:t>⬇️</w:t>
      </w:r>
    </w:p>
    <w:p w14:paraId="0E009124" w14:textId="465125E4" w:rsidR="00C97852" w:rsidRDefault="00CC0421">
      <w:pPr>
        <w:pStyle w:val="Title"/>
      </w:pPr>
      <w:r>
        <w:rPr>
          <w:noProof/>
        </w:rPr>
        <w:lastRenderedPageBreak/>
        <w:drawing>
          <wp:inline distT="0" distB="0" distL="0" distR="0" wp14:anchorId="43E3F67B" wp14:editId="4F2B6D07">
            <wp:extent cx="5943600" cy="3714750"/>
            <wp:effectExtent l="0" t="0" r="0" b="635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C97852">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BBF13" w14:textId="77777777" w:rsidR="006B6884" w:rsidRDefault="006B6884">
      <w:pPr>
        <w:spacing w:line="240" w:lineRule="auto"/>
      </w:pPr>
      <w:r>
        <w:separator/>
      </w:r>
    </w:p>
  </w:endnote>
  <w:endnote w:type="continuationSeparator" w:id="0">
    <w:p w14:paraId="4550909D" w14:textId="77777777" w:rsidR="006B6884" w:rsidRDefault="006B6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2F183" w14:textId="77777777" w:rsidR="006B6884" w:rsidRDefault="006B6884">
      <w:pPr>
        <w:spacing w:line="240" w:lineRule="auto"/>
      </w:pPr>
      <w:r>
        <w:separator/>
      </w:r>
    </w:p>
  </w:footnote>
  <w:footnote w:type="continuationSeparator" w:id="0">
    <w:p w14:paraId="27EC6FB0" w14:textId="77777777" w:rsidR="006B6884" w:rsidRDefault="006B68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E4A7" w14:textId="789F9D82" w:rsidR="00C97852" w:rsidRDefault="00000000">
    <w:pPr>
      <w:pStyle w:val="Header"/>
    </w:pPr>
    <w:sdt>
      <w:sdtPr>
        <w:id w:val="1568531701"/>
        <w:placeholder>
          <w:docPart w:val="5CACD983F1E4BA4389E7F1AD8832A7E5"/>
        </w:placeholder>
        <w:dataBinding w:prefixMappings="xmlns:ns0='http://schemas.microsoft.com/office/2006/coverPageProps' " w:xpath="/ns0:CoverPageProperties[1]/ns0:Abstract[1]" w:storeItemID="{55AF091B-3C7A-41E3-B477-F2FDAA23CFDA}"/>
        <w15:appearance w15:val="hidden"/>
        <w:text/>
      </w:sdtPr>
      <w:sdtContent>
        <w:r w:rsidR="00046179">
          <w:t>Al-Qahtani</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DC158" w14:textId="6C8FF8FC" w:rsidR="00C97852" w:rsidRDefault="00000000">
    <w:pPr>
      <w:pStyle w:val="Header"/>
    </w:pPr>
    <w:sdt>
      <w:sdtPr>
        <w:id w:val="-348181431"/>
        <w:placeholder>
          <w:docPart w:val="7958426F8EA1B34D93CDB023DCFF3E6A"/>
        </w:placeholder>
        <w:dataBinding w:prefixMappings="xmlns:ns0='http://schemas.microsoft.com/office/2006/coverPageProps' " w:xpath="/ns0:CoverPageProperties[1]/ns0:Abstract[1]" w:storeItemID="{55AF091B-3C7A-41E3-B477-F2FDAA23CFDA}"/>
        <w15:appearance w15:val="hidden"/>
        <w:text/>
      </w:sdtPr>
      <w:sdtContent>
        <w:r w:rsidR="00046179">
          <w:t>Al-Qahtani</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6CCD4EA1"/>
    <w:multiLevelType w:val="hybridMultilevel"/>
    <w:tmpl w:val="C94CEE7E"/>
    <w:lvl w:ilvl="0" w:tplc="5C5ED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1878662">
    <w:abstractNumId w:val="9"/>
  </w:num>
  <w:num w:numId="2" w16cid:durableId="1439177714">
    <w:abstractNumId w:val="7"/>
  </w:num>
  <w:num w:numId="3" w16cid:durableId="619842742">
    <w:abstractNumId w:val="6"/>
  </w:num>
  <w:num w:numId="4" w16cid:durableId="1043363306">
    <w:abstractNumId w:val="5"/>
  </w:num>
  <w:num w:numId="5" w16cid:durableId="1072771267">
    <w:abstractNumId w:val="4"/>
  </w:num>
  <w:num w:numId="6" w16cid:durableId="1149131436">
    <w:abstractNumId w:val="8"/>
  </w:num>
  <w:num w:numId="7" w16cid:durableId="1470512845">
    <w:abstractNumId w:val="3"/>
  </w:num>
  <w:num w:numId="8" w16cid:durableId="672296321">
    <w:abstractNumId w:val="2"/>
  </w:num>
  <w:num w:numId="9" w16cid:durableId="494145958">
    <w:abstractNumId w:val="1"/>
  </w:num>
  <w:num w:numId="10" w16cid:durableId="376710660">
    <w:abstractNumId w:val="0"/>
  </w:num>
  <w:num w:numId="11" w16cid:durableId="1680621770">
    <w:abstractNumId w:val="10"/>
  </w:num>
  <w:num w:numId="12" w16cid:durableId="1638295058">
    <w:abstractNumId w:val="11"/>
  </w:num>
  <w:num w:numId="13" w16cid:durableId="180972342">
    <w:abstractNumId w:val="12"/>
  </w:num>
  <w:num w:numId="14" w16cid:durableId="11136675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79"/>
    <w:rsid w:val="00046179"/>
    <w:rsid w:val="006B6884"/>
    <w:rsid w:val="00C97852"/>
    <w:rsid w:val="00CC0421"/>
    <w:rsid w:val="00E254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7F98E"/>
  <w15:chartTrackingRefBased/>
  <w15:docId w15:val="{E5060121-11E3-C040-B795-BA4D66E5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C0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ushraal-qahtani/Library/Containers/com.microsoft.Word/Data/Library/Application%20Support/Microsoft/Office/16.0/DTS/en-US%7bD191ED92-4F29-DB4A-B992-6D992A080CF0%7d/%7bA6F8EA64-91DF-CA4C-91D1-D3B97E3000A5%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ACD983F1E4BA4389E7F1AD8832A7E5"/>
        <w:category>
          <w:name w:val="General"/>
          <w:gallery w:val="placeholder"/>
        </w:category>
        <w:types>
          <w:type w:val="bbPlcHdr"/>
        </w:types>
        <w:behaviors>
          <w:behavior w:val="content"/>
        </w:behaviors>
        <w:guid w:val="{713B3F95-6A71-6642-8008-C37087570474}"/>
      </w:docPartPr>
      <w:docPartBody>
        <w:p w:rsidR="00000000" w:rsidRDefault="00000000">
          <w:pPr>
            <w:pStyle w:val="5CACD983F1E4BA4389E7F1AD8832A7E5"/>
          </w:pPr>
          <w:r>
            <w:t>Row Heading</w:t>
          </w:r>
        </w:p>
      </w:docPartBody>
    </w:docPart>
    <w:docPart>
      <w:docPartPr>
        <w:name w:val="7958426F8EA1B34D93CDB023DCFF3E6A"/>
        <w:category>
          <w:name w:val="General"/>
          <w:gallery w:val="placeholder"/>
        </w:category>
        <w:types>
          <w:type w:val="bbPlcHdr"/>
        </w:types>
        <w:behaviors>
          <w:behavior w:val="content"/>
        </w:behaviors>
        <w:guid w:val="{9B7D5016-E7FB-4B4D-8689-4DF5B4CD0948}"/>
      </w:docPartPr>
      <w:docPartBody>
        <w:p w:rsidR="00000000" w:rsidRDefault="00000000">
          <w:pPr>
            <w:pStyle w:val="7958426F8EA1B34D93CDB023DCFF3E6A"/>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F9"/>
    <w:rsid w:val="00C831F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A4F115746CE64592E0B2B784020545">
    <w:name w:val="37A4F115746CE64592E0B2B784020545"/>
  </w:style>
  <w:style w:type="paragraph" w:customStyle="1" w:styleId="D6579AB99F57914C91019FB8A6931E8B">
    <w:name w:val="D6579AB99F57914C91019FB8A6931E8B"/>
  </w:style>
  <w:style w:type="paragraph" w:customStyle="1" w:styleId="D48589FDF408564E8AAC47A237BB6067">
    <w:name w:val="D48589FDF408564E8AAC47A237BB6067"/>
  </w:style>
  <w:style w:type="paragraph" w:customStyle="1" w:styleId="F77BFDEB3FBBDA48B80A74E12747D195">
    <w:name w:val="F77BFDEB3FBBDA48B80A74E12747D195"/>
  </w:style>
  <w:style w:type="paragraph" w:customStyle="1" w:styleId="7B32E1002A6BD24DAC7D280E445B6C80">
    <w:name w:val="7B32E1002A6BD24DAC7D280E445B6C80"/>
  </w:style>
  <w:style w:type="paragraph" w:customStyle="1" w:styleId="D00C40D305C77946B9DA90B40BBB17D7">
    <w:name w:val="D00C40D305C77946B9DA90B40BBB17D7"/>
  </w:style>
  <w:style w:type="character" w:styleId="Emphasis">
    <w:name w:val="Emphasis"/>
    <w:basedOn w:val="DefaultParagraphFont"/>
    <w:uiPriority w:val="2"/>
    <w:qFormat/>
    <w:rPr>
      <w:i/>
      <w:iCs/>
    </w:rPr>
  </w:style>
  <w:style w:type="paragraph" w:customStyle="1" w:styleId="1E1F4CFFF637804A895459D88CA4D27C">
    <w:name w:val="1E1F4CFFF637804A895459D88CA4D27C"/>
  </w:style>
  <w:style w:type="paragraph" w:customStyle="1" w:styleId="CE7D7F44F1CD0D4A8E0574D4514A3156">
    <w:name w:val="CE7D7F44F1CD0D4A8E0574D4514A3156"/>
  </w:style>
  <w:style w:type="paragraph" w:customStyle="1" w:styleId="2D3555773E21644595DFE36FCCFD2D72">
    <w:name w:val="2D3555773E21644595DFE36FCCFD2D72"/>
  </w:style>
  <w:style w:type="paragraph" w:customStyle="1" w:styleId="574D94D879239A47BA574F0FC729E616">
    <w:name w:val="574D94D879239A47BA574F0FC729E616"/>
  </w:style>
  <w:style w:type="paragraph" w:customStyle="1" w:styleId="BB4F8FDE6A9B7C419F2686466E29E194">
    <w:name w:val="BB4F8FDE6A9B7C419F2686466E29E194"/>
  </w:style>
  <w:style w:type="paragraph" w:customStyle="1" w:styleId="DE64C5558B788145A637F916EF02B55E">
    <w:name w:val="DE64C5558B788145A637F916EF02B55E"/>
  </w:style>
  <w:style w:type="paragraph" w:customStyle="1" w:styleId="5CACD983F1E4BA4389E7F1AD8832A7E5">
    <w:name w:val="5CACD983F1E4BA4389E7F1AD8832A7E5"/>
  </w:style>
  <w:style w:type="paragraph" w:customStyle="1" w:styleId="7958426F8EA1B34D93CDB023DCFF3E6A">
    <w:name w:val="7958426F8EA1B34D93CDB023DCFF3E6A"/>
  </w:style>
  <w:style w:type="paragraph" w:customStyle="1" w:styleId="206FFA0837B4034984D2ABC42CCFD58F">
    <w:name w:val="206FFA0837B4034984D2ABC42CCFD58F"/>
  </w:style>
  <w:style w:type="paragraph" w:customStyle="1" w:styleId="EDDC2CE797C8324D81FBDC9012DE35B7">
    <w:name w:val="EDDC2CE797C8324D81FBDC9012DE35B7"/>
  </w:style>
  <w:style w:type="paragraph" w:customStyle="1" w:styleId="03F4F95CB86EB24F930D93696D36CEA9">
    <w:name w:val="03F4F95CB86EB24F930D93696D36CEA9"/>
  </w:style>
  <w:style w:type="paragraph" w:customStyle="1" w:styleId="D7B6EEA857AC9443874A460B2AEEFB27">
    <w:name w:val="D7B6EEA857AC9443874A460B2AEEFB27"/>
  </w:style>
  <w:style w:type="paragraph" w:customStyle="1" w:styleId="21F509A20500EE4DB6ED3953E0C676A8">
    <w:name w:val="21F509A20500EE4DB6ED3953E0C676A8"/>
  </w:style>
  <w:style w:type="paragraph" w:customStyle="1" w:styleId="5CC34480450E84449230249BEE60C4BF">
    <w:name w:val="5CC34480450E84449230249BEE60C4BF"/>
  </w:style>
  <w:style w:type="paragraph" w:customStyle="1" w:styleId="453E66914ED52A4693A695A8EBCE9631">
    <w:name w:val="453E66914ED52A4693A695A8EBCE9631"/>
  </w:style>
  <w:style w:type="paragraph" w:styleId="Bibliography">
    <w:name w:val="Bibliography"/>
    <w:basedOn w:val="Normal"/>
    <w:next w:val="Normal"/>
    <w:uiPriority w:val="37"/>
    <w:semiHidden/>
    <w:unhideWhenUsed/>
  </w:style>
  <w:style w:type="paragraph" w:customStyle="1" w:styleId="7CEDAE6185AFA9449D57BB98E6EAF7C6">
    <w:name w:val="7CEDAE6185AFA9449D57BB98E6EAF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Al-Qahtani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15</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bushrahitlan@gmail.com</cp:lastModifiedBy>
  <cp:revision>2</cp:revision>
  <dcterms:created xsi:type="dcterms:W3CDTF">2023-03-25T12:39:00Z</dcterms:created>
  <dcterms:modified xsi:type="dcterms:W3CDTF">2023-03-25T12:55:00Z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